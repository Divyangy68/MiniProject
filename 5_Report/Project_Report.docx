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75DE9E40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10C9780D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710EA191" w:rsidR="006F3721" w:rsidRPr="008560F1" w:rsidRDefault="006F3721" w:rsidP="008560F1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 w:rsidRPr="008560F1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Report – </w:t>
                            </w:r>
                            <w:r w:rsidR="00F207E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Quiz Application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" filled="f" stroked="f" strokeweight=".5pt">
                <v:textbox>
                  <w:txbxContent>
                    <w:p w14:paraId="48DC9B5B" w14:textId="710EA191" w:rsidR="006F3721" w:rsidRPr="008560F1" w:rsidRDefault="006F3721" w:rsidP="008560F1">
                      <w:pPr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 w:rsidRPr="008560F1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Report – </w:t>
                      </w:r>
                      <w:r w:rsidR="00F207E7">
                        <w:rPr>
                          <w:rFonts w:ascii="Arial" w:hAnsi="Arial" w:cs="Arial"/>
                          <w:sz w:val="44"/>
                          <w:szCs w:val="44"/>
                        </w:rPr>
                        <w:t>Quiz Application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85C00F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67520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869EA0B" w:rsidR="00963DA6" w:rsidRDefault="00F207E7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716607" behindDoc="0" locked="0" layoutInCell="1" allowOverlap="1" wp14:anchorId="4B0BD9FB" wp14:editId="7B12BF80">
                <wp:simplePos x="0" y="0"/>
                <wp:positionH relativeFrom="column">
                  <wp:posOffset>-400050</wp:posOffset>
                </wp:positionH>
                <wp:positionV relativeFrom="paragraph">
                  <wp:posOffset>7463155</wp:posOffset>
                </wp:positionV>
                <wp:extent cx="2921000" cy="749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0" cy="74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28280" w14:textId="29CFCC67" w:rsidR="00F207E7" w:rsidRDefault="00F207E7" w:rsidP="00F207E7">
                            <w:pPr>
                              <w:ind w:firstLine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207E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Prepared by:</w:t>
                            </w:r>
                            <w:r w:rsidRPr="00F207E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207E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Divyang</w:t>
                            </w:r>
                            <w:proofErr w:type="spellEnd"/>
                            <w:r w:rsidRPr="00F207E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Yadav</w:t>
                            </w:r>
                          </w:p>
                          <w:p w14:paraId="23E15CCB" w14:textId="25F3675A" w:rsidR="00F207E7" w:rsidRDefault="00F207E7" w:rsidP="00F207E7">
                            <w:pPr>
                              <w:ind w:firstLine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207E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Candidate id: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259743</w:t>
                            </w:r>
                          </w:p>
                          <w:p w14:paraId="05D09DF3" w14:textId="2B6FDF25" w:rsidR="00F207E7" w:rsidRPr="00F207E7" w:rsidRDefault="00F207E7" w:rsidP="00F207E7">
                            <w:pPr>
                              <w:ind w:firstLine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207E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Email id: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divyangy68@gmail.com</w:t>
                            </w:r>
                          </w:p>
                          <w:p w14:paraId="1B453E5F" w14:textId="77777777" w:rsidR="00F207E7" w:rsidRPr="00F207E7" w:rsidRDefault="00F207E7" w:rsidP="00F207E7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1"/>
                                <w:lang w:val="it-IT"/>
                              </w:rPr>
                            </w:pPr>
                          </w:p>
                          <w:p w14:paraId="4A767C22" w14:textId="77777777" w:rsidR="00F207E7" w:rsidRPr="00F207E7" w:rsidRDefault="00F207E7" w:rsidP="00F207E7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1"/>
                                <w:lang w:val="it-IT"/>
                              </w:rPr>
                            </w:pPr>
                          </w:p>
                          <w:p w14:paraId="3E84F1FA" w14:textId="77777777" w:rsidR="00F207E7" w:rsidRPr="00F207E7" w:rsidRDefault="00F207E7" w:rsidP="00F207E7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1"/>
                                <w:lang w:val="it-IT"/>
                              </w:rPr>
                            </w:pPr>
                          </w:p>
                          <w:p w14:paraId="0D43E48E" w14:textId="77777777" w:rsidR="00F207E7" w:rsidRPr="00F207E7" w:rsidRDefault="00F207E7" w:rsidP="00F207E7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1"/>
                                <w:lang w:val="it-IT"/>
                              </w:rPr>
                            </w:pPr>
                          </w:p>
                          <w:p w14:paraId="2A286982" w14:textId="77777777" w:rsidR="00F207E7" w:rsidRPr="00F207E7" w:rsidRDefault="00F207E7" w:rsidP="00F207E7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0"/>
                                <w:szCs w:val="21"/>
                                <w:lang w:val="it-IT"/>
                              </w:rPr>
                            </w:pPr>
                          </w:p>
                          <w:p w14:paraId="6B646A8E" w14:textId="77777777" w:rsidR="00F207E7" w:rsidRPr="00F207E7" w:rsidRDefault="00F207E7" w:rsidP="00F207E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BD9FB" id="Text Box 2" o:spid="_x0000_s1027" type="#_x0000_t202" style="position:absolute;margin-left:-31.5pt;margin-top:587.65pt;width:230pt;height:59pt;z-index:251716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" filled="f" stroked="f" strokeweight=".5pt">
                <v:textbox>
                  <w:txbxContent>
                    <w:p w14:paraId="40B28280" w14:textId="29CFCC67" w:rsidR="00F207E7" w:rsidRDefault="00F207E7" w:rsidP="00F207E7">
                      <w:pPr>
                        <w:ind w:firstLine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207E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Prepared by:</w:t>
                      </w:r>
                      <w:r w:rsidRPr="00F207E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F207E7">
                        <w:rPr>
                          <w:rFonts w:ascii="Arial" w:hAnsi="Arial" w:cs="Arial"/>
                          <w:sz w:val="28"/>
                          <w:szCs w:val="28"/>
                        </w:rPr>
                        <w:t>Divyang</w:t>
                      </w:r>
                      <w:proofErr w:type="spellEnd"/>
                      <w:r w:rsidRPr="00F207E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Yadav</w:t>
                      </w:r>
                    </w:p>
                    <w:p w14:paraId="23E15CCB" w14:textId="25F3675A" w:rsidR="00F207E7" w:rsidRDefault="00F207E7" w:rsidP="00F207E7">
                      <w:pPr>
                        <w:ind w:firstLine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207E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Candidate id: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259743</w:t>
                      </w:r>
                    </w:p>
                    <w:p w14:paraId="05D09DF3" w14:textId="2B6FDF25" w:rsidR="00F207E7" w:rsidRPr="00F207E7" w:rsidRDefault="00F207E7" w:rsidP="00F207E7">
                      <w:pPr>
                        <w:ind w:firstLine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207E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Email id: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divyangy68@gmail.com</w:t>
                      </w:r>
                    </w:p>
                    <w:p w14:paraId="1B453E5F" w14:textId="77777777" w:rsidR="00F207E7" w:rsidRPr="00F207E7" w:rsidRDefault="00F207E7" w:rsidP="00F207E7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1"/>
                          <w:lang w:val="it-IT"/>
                        </w:rPr>
                      </w:pPr>
                    </w:p>
                    <w:p w14:paraId="4A767C22" w14:textId="77777777" w:rsidR="00F207E7" w:rsidRPr="00F207E7" w:rsidRDefault="00F207E7" w:rsidP="00F207E7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1"/>
                          <w:lang w:val="it-IT"/>
                        </w:rPr>
                      </w:pPr>
                    </w:p>
                    <w:p w14:paraId="3E84F1FA" w14:textId="77777777" w:rsidR="00F207E7" w:rsidRPr="00F207E7" w:rsidRDefault="00F207E7" w:rsidP="00F207E7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1"/>
                          <w:lang w:val="it-IT"/>
                        </w:rPr>
                      </w:pPr>
                    </w:p>
                    <w:p w14:paraId="0D43E48E" w14:textId="77777777" w:rsidR="00F207E7" w:rsidRPr="00F207E7" w:rsidRDefault="00F207E7" w:rsidP="00F207E7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1"/>
                          <w:lang w:val="it-IT"/>
                        </w:rPr>
                      </w:pPr>
                    </w:p>
                    <w:p w14:paraId="2A286982" w14:textId="77777777" w:rsidR="00F207E7" w:rsidRPr="00F207E7" w:rsidRDefault="00F207E7" w:rsidP="00F207E7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0"/>
                          <w:szCs w:val="21"/>
                          <w:lang w:val="it-IT"/>
                        </w:rPr>
                      </w:pPr>
                    </w:p>
                    <w:p w14:paraId="6B646A8E" w14:textId="77777777" w:rsidR="00F207E7" w:rsidRPr="00F207E7" w:rsidRDefault="00F207E7" w:rsidP="00F207E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76F9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8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&#13;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7777777"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346FC0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2A285" w14:textId="77777777" w:rsidR="00346FC0" w:rsidRDefault="00346FC0" w:rsidP="006A582B">
      <w:r>
        <w:separator/>
      </w:r>
    </w:p>
  </w:endnote>
  <w:endnote w:type="continuationSeparator" w:id="0">
    <w:p w14:paraId="3543D4BC" w14:textId="77777777" w:rsidR="00346FC0" w:rsidRDefault="00346FC0" w:rsidP="006A582B">
      <w:r>
        <w:continuationSeparator/>
      </w:r>
    </w:p>
  </w:endnote>
  <w:endnote w:type="continuationNotice" w:id="1">
    <w:p w14:paraId="2288A80B" w14:textId="77777777" w:rsidR="00346FC0" w:rsidRDefault="00346F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6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E0816" w14:textId="77777777" w:rsidR="00346FC0" w:rsidRDefault="00346FC0" w:rsidP="006A582B">
      <w:r>
        <w:separator/>
      </w:r>
    </w:p>
  </w:footnote>
  <w:footnote w:type="continuationSeparator" w:id="0">
    <w:p w14:paraId="0B1B435C" w14:textId="77777777" w:rsidR="00346FC0" w:rsidRDefault="00346FC0" w:rsidP="006A582B">
      <w:r>
        <w:continuationSeparator/>
      </w:r>
    </w:p>
  </w:footnote>
  <w:footnote w:type="continuationNotice" w:id="1">
    <w:p w14:paraId="3762B83F" w14:textId="77777777" w:rsidR="00346FC0" w:rsidRDefault="00346F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46FC0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2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60F1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3D22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81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7E7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C:\Users\Deepu\Downloads\GEA Syllabus Template.dotx</Template>
  <TotalTime>180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170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Divyang Yadav</cp:lastModifiedBy>
  <cp:revision>24</cp:revision>
  <cp:lastPrinted>2014-03-29T07:34:00Z</cp:lastPrinted>
  <dcterms:created xsi:type="dcterms:W3CDTF">2020-05-13T03:02:00Z</dcterms:created>
  <dcterms:modified xsi:type="dcterms:W3CDTF">2021-04-16T10:19:00Z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